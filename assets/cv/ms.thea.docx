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1504E9" w:rsidRPr="003827EE" w14:paraId="15054465" w14:textId="77777777" w:rsidTr="00D22188">
        <w:tc>
          <w:tcPr>
            <w:tcW w:w="9360" w:type="dxa"/>
          </w:tcPr>
          <w:p w14:paraId="79358391" w14:textId="77777777" w:rsidR="00384F21" w:rsidRPr="003827EE" w:rsidRDefault="00CB3D0F" w:rsidP="001504E9">
            <w:pPr>
              <w:pStyle w:val="Title"/>
              <w:spacing w:line="276" w:lineRule="auto"/>
              <w:rPr>
                <w:rFonts w:ascii="Times New Roman" w:hAnsi="Times New Roman" w:cs="Times New Roman"/>
                <w:color w:val="auto"/>
                <w:szCs w:val="32"/>
              </w:rPr>
            </w:pPr>
            <w:r w:rsidRPr="003827EE">
              <w:rPr>
                <w:rFonts w:ascii="Times New Roman" w:hAnsi="Times New Roman" w:cs="Times New Roman"/>
                <w:color w:val="auto"/>
                <w:szCs w:val="32"/>
              </w:rPr>
              <w:t>THEODORA ADUBEA APEADU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1504E9" w:rsidRPr="003827EE" w14:paraId="2211CA84" w14:textId="77777777" w:rsidTr="00D22188">
        <w:trPr>
          <w:trHeight w:val="598"/>
        </w:trPr>
        <w:tc>
          <w:tcPr>
            <w:tcW w:w="4680" w:type="dxa"/>
          </w:tcPr>
          <w:p w14:paraId="061D8DC4" w14:textId="1CAD8AC4" w:rsidR="00910CBB" w:rsidRPr="003827EE" w:rsidRDefault="00902E4B" w:rsidP="001504E9">
            <w:pPr>
              <w:pStyle w:val="ContactInfo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Tel:</w:t>
            </w:r>
            <w:r w:rsidRPr="0035252D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CB3D0F" w:rsidRPr="003525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0544082269</w:t>
            </w:r>
          </w:p>
          <w:p w14:paraId="36D45F16" w14:textId="709B1645" w:rsidR="00EF7056" w:rsidRPr="0035252D" w:rsidRDefault="00902E4B" w:rsidP="001504E9">
            <w:pPr>
              <w:pStyle w:val="ContactInfo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Email: </w:t>
            </w:r>
            <w:r w:rsidR="00EF7056" w:rsidRPr="003525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apeadutheodora@gmail.com</w:t>
            </w:r>
          </w:p>
          <w:p w14:paraId="1D734C5A" w14:textId="77777777" w:rsidR="00910CBB" w:rsidRDefault="00902E4B" w:rsidP="001504E9">
            <w:pPr>
              <w:pStyle w:val="ContactInfo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Postal address: </w:t>
            </w:r>
            <w:r w:rsidR="00CB3D0F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P.O Box DT 1467, </w:t>
            </w:r>
            <w:proofErr w:type="spellStart"/>
            <w:r w:rsidR="00CB3D0F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Adenta</w:t>
            </w:r>
            <w:proofErr w:type="spellEnd"/>
          </w:p>
          <w:p w14:paraId="74F0286F" w14:textId="77777777" w:rsidR="00902E4B" w:rsidRDefault="00902E4B" w:rsidP="001504E9">
            <w:pPr>
              <w:pStyle w:val="ContactInfo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LinkedIn: Theodora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Adubea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Apeadu</w:t>
            </w:r>
          </w:p>
          <w:p w14:paraId="0C50A264" w14:textId="56449B23" w:rsidR="00902E4B" w:rsidRPr="003827EE" w:rsidRDefault="00902E4B" w:rsidP="001504E9">
            <w:pPr>
              <w:pStyle w:val="ContactInfo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GitHub: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Ms-Adubea</w:t>
            </w:r>
            <w:proofErr w:type="spellEnd"/>
          </w:p>
        </w:tc>
        <w:tc>
          <w:tcPr>
            <w:tcW w:w="4680" w:type="dxa"/>
          </w:tcPr>
          <w:p w14:paraId="0C72902D" w14:textId="77777777" w:rsidR="00910CBB" w:rsidRPr="003827EE" w:rsidRDefault="00910CBB" w:rsidP="001504E9">
            <w:pPr>
              <w:pStyle w:val="ContactInfoRigh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33"/>
        <w:gridCol w:w="7327"/>
      </w:tblGrid>
      <w:tr w:rsidR="001504E9" w:rsidRPr="003827EE" w14:paraId="0370343F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F92FE53" w14:textId="77777777" w:rsidR="001E5C69" w:rsidRPr="003827EE" w:rsidRDefault="003827EE" w:rsidP="001504E9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PROFILE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337DDB" w14:textId="7ED149C3" w:rsidR="00384F21" w:rsidRPr="003827EE" w:rsidRDefault="001504E9" w:rsidP="00401231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Passionate Family and Child Studies graduat</w:t>
            </w:r>
            <w:r w:rsidR="00A91B1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 and an upcoming Frontend Web Developer.</w:t>
            </w:r>
          </w:p>
        </w:tc>
      </w:tr>
      <w:tr w:rsidR="001504E9" w:rsidRPr="003827EE" w14:paraId="14DE04F7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029107C4" w14:textId="77777777" w:rsidR="00910CBB" w:rsidRPr="003827EE" w:rsidRDefault="003827EE" w:rsidP="003827EE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SKILLS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0E3AA7F" w14:textId="0C80C56D" w:rsidR="00403A95" w:rsidRPr="00902E4B" w:rsidRDefault="00403A95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Good Organizational Skills</w:t>
            </w:r>
          </w:p>
          <w:p w14:paraId="091077C6" w14:textId="7274F8FC" w:rsidR="00403A95" w:rsidRPr="00902E4B" w:rsidRDefault="00403A95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Crisis Management</w:t>
            </w:r>
          </w:p>
          <w:p w14:paraId="57CFA2CC" w14:textId="1F897314" w:rsidR="00403A95" w:rsidRPr="00902E4B" w:rsidRDefault="00403A95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Customer Relationship Management</w:t>
            </w:r>
          </w:p>
          <w:p w14:paraId="53A54AF8" w14:textId="520392B0" w:rsidR="00403A95" w:rsidRPr="00902E4B" w:rsidRDefault="00403A95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Excellent Communication and Coordination</w:t>
            </w:r>
          </w:p>
          <w:p w14:paraId="0739E44A" w14:textId="43F8D29E" w:rsidR="00403A95" w:rsidRPr="00902E4B" w:rsidRDefault="00403A95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Entry</w:t>
            </w:r>
          </w:p>
          <w:p w14:paraId="52F79657" w14:textId="1FC9857E" w:rsidR="00403A95" w:rsidRPr="00902E4B" w:rsidRDefault="00403A95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Reporting and Documentation</w:t>
            </w:r>
          </w:p>
          <w:p w14:paraId="7F4F6EEE" w14:textId="21900374" w:rsidR="007E4A49" w:rsidRPr="00902E4B" w:rsidRDefault="00403A95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Team Work</w:t>
            </w:r>
          </w:p>
          <w:p w14:paraId="255F8CCF" w14:textId="56D26B8D" w:rsidR="007E4A49" w:rsidRPr="00902E4B" w:rsidRDefault="007E4A49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Express Empathy</w:t>
            </w:r>
          </w:p>
          <w:p w14:paraId="5DA9ADD9" w14:textId="77777777" w:rsidR="00242C70" w:rsidRPr="003827EE" w:rsidRDefault="00242C70" w:rsidP="001504E9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17F5711" w14:textId="77777777" w:rsidR="007E4A49" w:rsidRPr="00902E4B" w:rsidRDefault="007E4A49" w:rsidP="00902E4B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Technical Skills</w:t>
            </w:r>
          </w:p>
          <w:p w14:paraId="1D3BFCF9" w14:textId="35C6DB88" w:rsidR="007E4A49" w:rsidRPr="00902E4B" w:rsidRDefault="007E4A49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Proficiency in</w:t>
            </w:r>
            <w:r w:rsidRPr="00902E4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Microsoft Office (Word, Excel, PowerPoint)</w:t>
            </w:r>
          </w:p>
          <w:p w14:paraId="21648F1C" w14:textId="523A4A61" w:rsidR="007E4A49" w:rsidRPr="00902E4B" w:rsidRDefault="007E4A49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Canva</w:t>
            </w:r>
          </w:p>
          <w:p w14:paraId="35E3695F" w14:textId="77777777" w:rsidR="00902E4B" w:rsidRDefault="00902E4B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Visual Studio Code</w:t>
            </w:r>
          </w:p>
          <w:p w14:paraId="6180D5DD" w14:textId="4CA5F765" w:rsidR="00902E4B" w:rsidRPr="00902E4B" w:rsidRDefault="001504E9" w:rsidP="00902E4B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Languages</w:t>
            </w:r>
          </w:p>
          <w:p w14:paraId="6ADC97DF" w14:textId="5F754055" w:rsidR="00A91B13" w:rsidRPr="00A91B13" w:rsidRDefault="00A91B13" w:rsidP="00A91B13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HTML, CSS, JavaScript and Tailwind</w:t>
            </w:r>
          </w:p>
          <w:p w14:paraId="1270BCD4" w14:textId="7249DCF3" w:rsidR="00A91B13" w:rsidRDefault="00A91B13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Git and GitHub</w:t>
            </w:r>
          </w:p>
          <w:p w14:paraId="6DCDB8C2" w14:textId="56D05C46" w:rsidR="001504E9" w:rsidRPr="00902E4B" w:rsidRDefault="001504E9" w:rsidP="00902E4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02E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English (Fluent in both written and verbal form)</w:t>
            </w:r>
          </w:p>
          <w:p w14:paraId="0835D94D" w14:textId="3031F3F1" w:rsidR="00902E4B" w:rsidRPr="00902E4B" w:rsidRDefault="00902E4B" w:rsidP="00A91B13">
            <w:pPr>
              <w:pStyle w:val="ListParagraph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1504E9" w:rsidRPr="003827EE" w14:paraId="38BAF08E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4712EBB" w14:textId="77777777" w:rsidR="00910CBB" w:rsidRPr="003827EE" w:rsidRDefault="003827EE" w:rsidP="003827EE">
            <w:pPr>
              <w:pStyle w:val="Heading1"/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Cs w:val="22"/>
              </w:rPr>
            </w:pPr>
            <w:r w:rsidRPr="003827EE">
              <w:rPr>
                <w:rFonts w:ascii="Times New Roman" w:hAnsi="Times New Roman" w:cs="Times New Roman"/>
                <w:color w:val="auto"/>
                <w:szCs w:val="22"/>
              </w:rPr>
              <w:t>PROFESSIONAL EXPERIENCE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51A7BD9" w14:textId="77777777" w:rsidR="00910CBB" w:rsidRPr="003827EE" w:rsidRDefault="00403A95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National Service – (Nov 2022</w:t>
            </w:r>
            <w:r w:rsidR="00EE0B8D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Sep 2023)</w:t>
            </w:r>
          </w:p>
          <w:p w14:paraId="040E0B5A" w14:textId="77777777" w:rsidR="00D13586" w:rsidRPr="003827EE" w:rsidRDefault="00A32DDA" w:rsidP="001504E9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Food Safety Officer</w:t>
            </w:r>
            <w:r w:rsidR="004513B2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Food and Drugs Authority, Head Office, Shiashie.</w:t>
            </w:r>
          </w:p>
          <w:p w14:paraId="29D6352B" w14:textId="77777777" w:rsidR="00A32DDA" w:rsidRPr="003827EE" w:rsidRDefault="00A32DDA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Working in a team of 10 to enforce the codes and safety laws of FDA.</w:t>
            </w:r>
          </w:p>
          <w:p w14:paraId="19C27250" w14:textId="77777777" w:rsidR="00A32DDA" w:rsidRPr="003827EE" w:rsidRDefault="00A32DDA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Inspection as well as street food sensitizations to ensure that vendors and staff of food service establishments kept up to FDA standards of service.</w:t>
            </w:r>
          </w:p>
          <w:p w14:paraId="53A829AC" w14:textId="77777777" w:rsidR="00910CBB" w:rsidRPr="003827EE" w:rsidRDefault="00A32DDA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Effectively processed customer inquiries and resolved complaints, billing questions and payment extension/service requests</w:t>
            </w:r>
          </w:p>
          <w:p w14:paraId="755397AE" w14:textId="77777777" w:rsidR="00116505" w:rsidRPr="003827EE" w:rsidRDefault="00116505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entry</w:t>
            </w:r>
          </w:p>
          <w:p w14:paraId="22EED324" w14:textId="77777777" w:rsidR="00116505" w:rsidRPr="003827EE" w:rsidRDefault="00116505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Weekly and monthly reports.</w:t>
            </w:r>
          </w:p>
          <w:p w14:paraId="3F26D954" w14:textId="77777777" w:rsidR="00D13586" w:rsidRPr="003827EE" w:rsidRDefault="00A32DDA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Internship</w:t>
            </w:r>
            <w:r w:rsidR="00EE0B8D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(Oct 2020 – Dec 2020)</w:t>
            </w:r>
          </w:p>
          <w:p w14:paraId="506C4FC5" w14:textId="77777777" w:rsidR="00D13586" w:rsidRPr="003827EE" w:rsidRDefault="005975C8" w:rsidP="001504E9">
            <w:pPr>
              <w:tabs>
                <w:tab w:val="left" w:pos="1891"/>
              </w:tabs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Co-operative officer, </w:t>
            </w:r>
            <w:r w:rsidR="00A32DDA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Adentan Municipal Assembly</w:t>
            </w:r>
            <w:r w:rsidR="00116505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(AdMA)</w:t>
            </w:r>
            <w:r w:rsidR="00D13586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r w:rsidR="00A32DDA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Adenta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663D13C1" w14:textId="77777777" w:rsidR="00A32DDA" w:rsidRPr="003827EE" w:rsidRDefault="00A32DDA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Responsible for the proper transmission of all outbound</w:t>
            </w:r>
            <w:r w:rsidR="005975C8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communication in a time bound manner</w:t>
            </w:r>
          </w:p>
          <w:p w14:paraId="502BAF20" w14:textId="77777777" w:rsidR="00A32DDA" w:rsidRPr="003827EE" w:rsidRDefault="00A32DDA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Performed general administ</w:t>
            </w:r>
            <w:r w:rsidR="005975C8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rative tasks such as filing and 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photocopying documents.</w:t>
            </w:r>
          </w:p>
          <w:p w14:paraId="36EA3A90" w14:textId="77777777" w:rsidR="00A32DDA" w:rsidRPr="003827EE" w:rsidRDefault="00A32DDA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Played a pivotal role in the prepar</w:t>
            </w:r>
            <w:r w:rsidR="005975C8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ation of the final accounts for multiple co-operative societies</w:t>
            </w:r>
          </w:p>
          <w:p w14:paraId="52D57B48" w14:textId="77777777" w:rsidR="00B656B9" w:rsidRPr="003827EE" w:rsidRDefault="00A32DDA" w:rsidP="001504E9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Handling the scheduling of meetings, appointments and interviews</w:t>
            </w:r>
            <w:r w:rsidR="00B041EA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62E7523F" w14:textId="77777777" w:rsidR="00B041EA" w:rsidRPr="003827EE" w:rsidRDefault="00B041EA" w:rsidP="001504E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Internship – (July 2019 – August 2019)</w:t>
            </w:r>
          </w:p>
          <w:p w14:paraId="5F4B139A" w14:textId="77777777" w:rsidR="00B041EA" w:rsidRPr="003827EE" w:rsidRDefault="00B041EA" w:rsidP="001504E9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Algebra Capital, Accra</w:t>
            </w:r>
            <w:r w:rsidR="00116505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5E3BD72E" w14:textId="77777777" w:rsidR="00116505" w:rsidRPr="003827EE" w:rsidRDefault="00116505" w:rsidP="001504E9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Assisted in sales activation for the firm’s insurance products.</w:t>
            </w:r>
          </w:p>
        </w:tc>
      </w:tr>
      <w:tr w:rsidR="001504E9" w:rsidRPr="003827EE" w14:paraId="09B2E85E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6AB4030" w14:textId="77777777" w:rsidR="00910CBB" w:rsidRPr="003827EE" w:rsidRDefault="003827EE" w:rsidP="003827EE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AEFD3B6" w14:textId="50AAADB5" w:rsidR="00A91B13" w:rsidRDefault="00C22C62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MEST Africa, Accra (September 2024 – Present)</w:t>
            </w:r>
          </w:p>
          <w:p w14:paraId="3ED6E6F9" w14:textId="2F980BE8" w:rsidR="00C22C62" w:rsidRPr="00C22C62" w:rsidRDefault="00C22C62" w:rsidP="00C22C62"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Web Development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5C9C5A50" w14:textId="77777777" w:rsidR="00C22C62" w:rsidRPr="00C22C62" w:rsidRDefault="00C22C62" w:rsidP="00C22C62"/>
          <w:p w14:paraId="22CA7204" w14:textId="3E07C3D0" w:rsidR="00116505" w:rsidRPr="003827EE" w:rsidRDefault="00116505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University of Ghana, Legon</w:t>
            </w:r>
            <w:r w:rsidR="00BC1C7D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(2018 – 2022)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4B84D19A" w14:textId="2E24DA68" w:rsidR="00BC1C7D" w:rsidRPr="003827EE" w:rsidRDefault="00116505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</w:t>
            </w:r>
            <w:r w:rsidR="00C22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 in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Family and Consumer Sciences</w:t>
            </w:r>
            <w:r w:rsidR="00BC1C7D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14:paraId="4169EC18" w14:textId="77777777" w:rsidR="00BC1C7D" w:rsidRPr="003827EE" w:rsidRDefault="00BC1C7D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179324D2" w14:textId="77777777" w:rsidR="00BC1C7D" w:rsidRPr="003827EE" w:rsidRDefault="00BC1C7D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Benkum Senior High School, Larteh (2015 – 2018)</w:t>
            </w:r>
          </w:p>
          <w:p w14:paraId="02F84670" w14:textId="77777777" w:rsidR="00BC1C7D" w:rsidRPr="003827EE" w:rsidRDefault="00BC1C7D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Home Economics. (WASSCE)</w:t>
            </w:r>
          </w:p>
        </w:tc>
      </w:tr>
      <w:tr w:rsidR="001504E9" w:rsidRPr="003827EE" w14:paraId="3DC28315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F89220A" w14:textId="77777777" w:rsidR="00B656B9" w:rsidRPr="003827EE" w:rsidRDefault="00BC1C7D" w:rsidP="001504E9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V</w:t>
            </w:r>
            <w:r w:rsid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OLUNTEER EXPERIENCE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AEB9378" w14:textId="77777777" w:rsidR="00B656B9" w:rsidRPr="003827EE" w:rsidRDefault="00BC1C7D" w:rsidP="001504E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National Youth and Mentorship Summit – Assisted </w:t>
            </w:r>
            <w:r w:rsidR="006E7093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 the registration and u</w:t>
            </w: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shering of the</w:t>
            </w:r>
            <w:r w:rsidR="006E7093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guests.</w:t>
            </w:r>
          </w:p>
          <w:p w14:paraId="7A8535E0" w14:textId="77777777" w:rsidR="006E7093" w:rsidRPr="003827EE" w:rsidRDefault="006E7093" w:rsidP="001504E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Insight to Impact Child Foundation – Raising funds and sharing items to the less privileged.</w:t>
            </w:r>
          </w:p>
          <w:p w14:paraId="6370BB46" w14:textId="3263D2EE" w:rsidR="000B3CAE" w:rsidRPr="003827EE" w:rsidRDefault="003827EE" w:rsidP="001504E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Exhibition o</w:t>
            </w:r>
            <w:r w:rsidR="000B3CAE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fficer in the November 2023</w:t>
            </w:r>
            <w:r w:rsidR="00C22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and August 2024</w:t>
            </w:r>
            <w:r w:rsidR="000B3CAE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Exhibition of Voters’ Register.</w:t>
            </w:r>
          </w:p>
          <w:p w14:paraId="76CD51A8" w14:textId="77777777" w:rsidR="000B3CAE" w:rsidRPr="003827EE" w:rsidRDefault="000B3CAE" w:rsidP="001504E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Ballot issuer during the December 2023 District Level Elections.</w:t>
            </w:r>
          </w:p>
        </w:tc>
      </w:tr>
      <w:tr w:rsidR="001504E9" w:rsidRPr="003827EE" w14:paraId="2E63BB33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6A2B8994" w14:textId="77777777" w:rsidR="00B656B9" w:rsidRPr="003827EE" w:rsidRDefault="003827EE" w:rsidP="003827EE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LEADERSHIP EXPERIENCE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349E183" w14:textId="77777777" w:rsidR="00B656B9" w:rsidRPr="003827EE" w:rsidRDefault="006E7093" w:rsidP="001504E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Co-founder of Nectar Fresh Beverages.</w:t>
            </w:r>
          </w:p>
          <w:p w14:paraId="645D23E6" w14:textId="77777777" w:rsidR="006E7093" w:rsidRPr="003827EE" w:rsidRDefault="006E7093" w:rsidP="001504E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Jubilee Hall evangelism secretary</w:t>
            </w:r>
            <w:r w:rsidR="00CA1D33"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National Union of Presbyterian Students-Ghana, University of Ghana (NUPS-G, UG).</w:t>
            </w:r>
          </w:p>
          <w:p w14:paraId="64370911" w14:textId="77777777" w:rsidR="00CA1D33" w:rsidRPr="003827EE" w:rsidRDefault="00CA1D33" w:rsidP="001504E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Group leader for various class presentation including final year dissertation presentation.</w:t>
            </w:r>
          </w:p>
        </w:tc>
      </w:tr>
      <w:tr w:rsidR="001504E9" w:rsidRPr="003827EE" w14:paraId="3C08770B" w14:textId="77777777" w:rsidTr="00D22188">
        <w:tc>
          <w:tcPr>
            <w:tcW w:w="2033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43116E31" w14:textId="77777777" w:rsidR="00910CBB" w:rsidRPr="003827EE" w:rsidRDefault="003827EE" w:rsidP="003827EE">
            <w:pPr>
              <w:pStyle w:val="Heading1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3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EBD1F67" w14:textId="77777777" w:rsidR="00B656B9" w:rsidRPr="003827EE" w:rsidRDefault="003827EE" w:rsidP="001504E9">
            <w:pPr>
              <w:pStyle w:val="Heading2"/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Maxwell Sakyi Kumi</w:t>
            </w:r>
          </w:p>
          <w:p w14:paraId="086A5E7B" w14:textId="77777777" w:rsidR="004961AC" w:rsidRDefault="003827EE" w:rsidP="001504E9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Financial Analyst</w:t>
            </w:r>
          </w:p>
          <w:p w14:paraId="73B740AA" w14:textId="77777777" w:rsidR="00B656B9" w:rsidRDefault="004961AC" w:rsidP="001504E9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Rendeavour (</w:t>
            </w:r>
            <w:r w:rsidR="00CF5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Appolonia City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)</w:t>
            </w:r>
          </w:p>
          <w:p w14:paraId="5838AB7F" w14:textId="77777777" w:rsidR="004961AC" w:rsidRDefault="00FA5440" w:rsidP="001504E9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7" w:history="1">
              <w:r w:rsidR="004961AC" w:rsidRPr="005770A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mkumi@rendeavour.com</w:t>
              </w:r>
            </w:hyperlink>
          </w:p>
          <w:p w14:paraId="11181D27" w14:textId="77777777" w:rsidR="00910CBB" w:rsidRDefault="007E4A49" w:rsidP="001504E9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827E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CF585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540469708.</w:t>
            </w:r>
          </w:p>
          <w:p w14:paraId="652317DD" w14:textId="77777777" w:rsidR="00FA0BD9" w:rsidRDefault="00FA0BD9" w:rsidP="001504E9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0E576A0E" w14:textId="77777777" w:rsidR="0025798B" w:rsidRPr="0025798B" w:rsidRDefault="0025798B" w:rsidP="0025798B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5798B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Salomey Kpekpena</w:t>
            </w:r>
            <w:r w:rsidR="00393251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(Mrs.)</w:t>
            </w:r>
          </w:p>
          <w:p w14:paraId="4A8C5CB9" w14:textId="77777777" w:rsidR="0025798B" w:rsidRPr="0025798B" w:rsidRDefault="0025798B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57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CEO</w:t>
            </w:r>
          </w:p>
          <w:p w14:paraId="05CE038C" w14:textId="77777777" w:rsidR="00393251" w:rsidRDefault="00393251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Eloquent Marketing Agency</w:t>
            </w:r>
          </w:p>
          <w:p w14:paraId="4B6AB945" w14:textId="77777777" w:rsidR="00393251" w:rsidRDefault="00FA5440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8" w:history="1">
              <w:r w:rsidR="00393251" w:rsidRPr="002F43B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salowonder@yahoo.com</w:t>
              </w:r>
            </w:hyperlink>
          </w:p>
          <w:p w14:paraId="58527ABC" w14:textId="77777777" w:rsidR="0025798B" w:rsidRDefault="00393251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</w:t>
            </w:r>
            <w:r w:rsidR="00F124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244012</w:t>
            </w:r>
            <w:r w:rsidR="0025798B" w:rsidRPr="00257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450</w:t>
            </w:r>
          </w:p>
          <w:p w14:paraId="6F3B62FF" w14:textId="77777777" w:rsidR="00393251" w:rsidRDefault="00393251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5451D5A2" w14:textId="77777777" w:rsidR="00393251" w:rsidRPr="00F124DE" w:rsidRDefault="00393251" w:rsidP="0025798B">
            <w:pPr>
              <w:spacing w:line="276" w:lineRule="auto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F124DE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Charles Saah</w:t>
            </w:r>
          </w:p>
          <w:p w14:paraId="627D9193" w14:textId="77777777" w:rsidR="00393251" w:rsidRDefault="007F775E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Data Analyst cum Machine Learning E</w:t>
            </w:r>
            <w:r w:rsidRPr="007F775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nginee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</w:t>
            </w:r>
          </w:p>
          <w:p w14:paraId="0646998F" w14:textId="77777777" w:rsidR="007F775E" w:rsidRDefault="00FA5440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hyperlink r:id="rId9" w:history="1">
              <w:r w:rsidR="00F124DE" w:rsidRPr="002F43B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saah1608@gmail.com</w:t>
              </w:r>
            </w:hyperlink>
          </w:p>
          <w:p w14:paraId="5D7DBEAA" w14:textId="77777777" w:rsidR="00F124DE" w:rsidRPr="00F124DE" w:rsidRDefault="00F124DE" w:rsidP="0025798B">
            <w:pPr>
              <w:spacing w:line="276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0553875206/0502406806</w:t>
            </w:r>
          </w:p>
        </w:tc>
      </w:tr>
    </w:tbl>
    <w:p w14:paraId="2BCBC16E" w14:textId="77777777" w:rsidR="007A2648" w:rsidRPr="003827EE" w:rsidRDefault="007A2648" w:rsidP="001504E9">
      <w:pPr>
        <w:pStyle w:val="NoSpacing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sectPr w:rsidR="007A2648" w:rsidRPr="003827EE" w:rsidSect="00474BB6">
      <w:headerReference w:type="default" r:id="rId10"/>
      <w:footerReference w:type="default" r:id="rId11"/>
      <w:headerReference w:type="first" r:id="rId12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65230" w14:textId="77777777" w:rsidR="00FA5440" w:rsidRDefault="00FA5440">
      <w:r>
        <w:separator/>
      </w:r>
    </w:p>
  </w:endnote>
  <w:endnote w:type="continuationSeparator" w:id="0">
    <w:p w14:paraId="022CE3FA" w14:textId="77777777" w:rsidR="00FA5440" w:rsidRDefault="00FA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FD003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7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E162B" w14:textId="77777777" w:rsidR="00FA5440" w:rsidRDefault="00FA5440">
      <w:r>
        <w:separator/>
      </w:r>
    </w:p>
  </w:footnote>
  <w:footnote w:type="continuationSeparator" w:id="0">
    <w:p w14:paraId="762ACC93" w14:textId="77777777" w:rsidR="00FA5440" w:rsidRDefault="00FA5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896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315A05A" wp14:editId="2FB579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18E11D1C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694BB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FFB92A8" wp14:editId="5136116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E83ED4E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BE5B31"/>
    <w:multiLevelType w:val="hybridMultilevel"/>
    <w:tmpl w:val="EC8657E0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A3185"/>
    <w:multiLevelType w:val="hybridMultilevel"/>
    <w:tmpl w:val="8A24EFD8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D274F"/>
    <w:multiLevelType w:val="hybridMultilevel"/>
    <w:tmpl w:val="86EEE5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636B3"/>
    <w:multiLevelType w:val="hybridMultilevel"/>
    <w:tmpl w:val="42E6CE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FB6087"/>
    <w:multiLevelType w:val="hybridMultilevel"/>
    <w:tmpl w:val="B9A6B5AC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455EE"/>
    <w:multiLevelType w:val="hybridMultilevel"/>
    <w:tmpl w:val="9C7E1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D3556"/>
    <w:multiLevelType w:val="hybridMultilevel"/>
    <w:tmpl w:val="D0F00082"/>
    <w:lvl w:ilvl="0" w:tplc="7D442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D35F23"/>
    <w:multiLevelType w:val="hybridMultilevel"/>
    <w:tmpl w:val="0FBCFAF2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3C58B1"/>
    <w:multiLevelType w:val="hybridMultilevel"/>
    <w:tmpl w:val="954C2CA8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EF0FFB"/>
    <w:multiLevelType w:val="hybridMultilevel"/>
    <w:tmpl w:val="9DBCBF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6"/>
  </w:num>
  <w:num w:numId="17">
    <w:abstractNumId w:val="14"/>
  </w:num>
  <w:num w:numId="18">
    <w:abstractNumId w:val="12"/>
  </w:num>
  <w:num w:numId="19">
    <w:abstractNumId w:val="17"/>
  </w:num>
  <w:num w:numId="20">
    <w:abstractNumId w:val="21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32"/>
    <w:rsid w:val="0001722C"/>
    <w:rsid w:val="00024E30"/>
    <w:rsid w:val="00045CE7"/>
    <w:rsid w:val="00066481"/>
    <w:rsid w:val="000B3CAE"/>
    <w:rsid w:val="00102CBC"/>
    <w:rsid w:val="00116505"/>
    <w:rsid w:val="00127BC3"/>
    <w:rsid w:val="001504E9"/>
    <w:rsid w:val="001A2DAF"/>
    <w:rsid w:val="001E5C69"/>
    <w:rsid w:val="001F30A4"/>
    <w:rsid w:val="002001BF"/>
    <w:rsid w:val="002275F6"/>
    <w:rsid w:val="00242C70"/>
    <w:rsid w:val="00243B94"/>
    <w:rsid w:val="00247188"/>
    <w:rsid w:val="0025798B"/>
    <w:rsid w:val="00261DE3"/>
    <w:rsid w:val="002A6305"/>
    <w:rsid w:val="002B7E4E"/>
    <w:rsid w:val="002D599E"/>
    <w:rsid w:val="002F22D0"/>
    <w:rsid w:val="00307B41"/>
    <w:rsid w:val="003105DA"/>
    <w:rsid w:val="0035252D"/>
    <w:rsid w:val="003755F2"/>
    <w:rsid w:val="003827EE"/>
    <w:rsid w:val="00384F21"/>
    <w:rsid w:val="00393251"/>
    <w:rsid w:val="003E2599"/>
    <w:rsid w:val="00401231"/>
    <w:rsid w:val="00403A95"/>
    <w:rsid w:val="00413583"/>
    <w:rsid w:val="004513B2"/>
    <w:rsid w:val="00474BB6"/>
    <w:rsid w:val="0048154B"/>
    <w:rsid w:val="004961AC"/>
    <w:rsid w:val="004A13BA"/>
    <w:rsid w:val="004B46B6"/>
    <w:rsid w:val="004B572C"/>
    <w:rsid w:val="00525C3F"/>
    <w:rsid w:val="00531EC3"/>
    <w:rsid w:val="0058321E"/>
    <w:rsid w:val="005975C8"/>
    <w:rsid w:val="005C3A84"/>
    <w:rsid w:val="00617226"/>
    <w:rsid w:val="00647056"/>
    <w:rsid w:val="00654B32"/>
    <w:rsid w:val="006704FF"/>
    <w:rsid w:val="00673C26"/>
    <w:rsid w:val="0067770F"/>
    <w:rsid w:val="0068582F"/>
    <w:rsid w:val="00692E53"/>
    <w:rsid w:val="006B4888"/>
    <w:rsid w:val="006D2999"/>
    <w:rsid w:val="006E1E22"/>
    <w:rsid w:val="006E7093"/>
    <w:rsid w:val="00730614"/>
    <w:rsid w:val="007A2648"/>
    <w:rsid w:val="007E4A49"/>
    <w:rsid w:val="007F775E"/>
    <w:rsid w:val="008F1622"/>
    <w:rsid w:val="00902E4B"/>
    <w:rsid w:val="00910CBB"/>
    <w:rsid w:val="00923D54"/>
    <w:rsid w:val="00933AC4"/>
    <w:rsid w:val="009C776B"/>
    <w:rsid w:val="009F50CC"/>
    <w:rsid w:val="00A32DDA"/>
    <w:rsid w:val="00A65039"/>
    <w:rsid w:val="00A67E01"/>
    <w:rsid w:val="00A90A26"/>
    <w:rsid w:val="00A91B13"/>
    <w:rsid w:val="00A9541B"/>
    <w:rsid w:val="00AA4E22"/>
    <w:rsid w:val="00AA6298"/>
    <w:rsid w:val="00AD1F23"/>
    <w:rsid w:val="00AE7A54"/>
    <w:rsid w:val="00AF3A64"/>
    <w:rsid w:val="00AF45EC"/>
    <w:rsid w:val="00AF7026"/>
    <w:rsid w:val="00B041EA"/>
    <w:rsid w:val="00B1053A"/>
    <w:rsid w:val="00B44326"/>
    <w:rsid w:val="00B656B9"/>
    <w:rsid w:val="00B67141"/>
    <w:rsid w:val="00B71752"/>
    <w:rsid w:val="00BC1C7D"/>
    <w:rsid w:val="00C22C62"/>
    <w:rsid w:val="00C23BE0"/>
    <w:rsid w:val="00C87C9D"/>
    <w:rsid w:val="00CA1D33"/>
    <w:rsid w:val="00CB3D0F"/>
    <w:rsid w:val="00CC1D1E"/>
    <w:rsid w:val="00CC7FC2"/>
    <w:rsid w:val="00CD5910"/>
    <w:rsid w:val="00CF5859"/>
    <w:rsid w:val="00D13586"/>
    <w:rsid w:val="00D17647"/>
    <w:rsid w:val="00D207B5"/>
    <w:rsid w:val="00D22188"/>
    <w:rsid w:val="00D313CE"/>
    <w:rsid w:val="00D835A4"/>
    <w:rsid w:val="00DA1D71"/>
    <w:rsid w:val="00E02D4E"/>
    <w:rsid w:val="00E20F9E"/>
    <w:rsid w:val="00E5147C"/>
    <w:rsid w:val="00E9289A"/>
    <w:rsid w:val="00EC0619"/>
    <w:rsid w:val="00EE0B8D"/>
    <w:rsid w:val="00EF7056"/>
    <w:rsid w:val="00F068E1"/>
    <w:rsid w:val="00F124DE"/>
    <w:rsid w:val="00F14524"/>
    <w:rsid w:val="00FA0BD9"/>
    <w:rsid w:val="00FA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A5432"/>
  <w15:docId w15:val="{EE8587A7-B634-4F57-95CF-9FA206B2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u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73C26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CA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owonder@yahoo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kumi@rendeavour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ah1608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DORA%20APEADU\AppData\Roaming\Microsoft\Templates\Modern%20web%20develop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THEODORA APEADU</dc:creator>
  <cp:lastModifiedBy>Theodora</cp:lastModifiedBy>
  <cp:revision>2</cp:revision>
  <dcterms:created xsi:type="dcterms:W3CDTF">2024-09-26T09:30:00Z</dcterms:created>
  <dcterms:modified xsi:type="dcterms:W3CDTF">2024-09-26T09:30:00Z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